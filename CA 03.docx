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E392" w14:textId="48BEC72E" w:rsidR="0072623E" w:rsidRDefault="0072623E">
      <w:pPr>
        <w:pStyle w:val="Subtitle"/>
      </w:pPr>
    </w:p>
    <w:p w14:paraId="5F2288B6" w14:textId="00C5FC2A" w:rsidR="000633C5" w:rsidRPr="0068483C" w:rsidRDefault="000633C5" w:rsidP="000633C5">
      <w:pPr>
        <w:pStyle w:val="Author"/>
        <w:rPr>
          <w:rFonts w:asciiTheme="majorHAnsi" w:eastAsiaTheme="majorEastAsia" w:hAnsiTheme="majorHAnsi" w:cstheme="majorBidi"/>
          <w:kern w:val="28"/>
          <w:sz w:val="56"/>
          <w:szCs w:val="56"/>
          <w:u w:val="single"/>
        </w:rPr>
      </w:pPr>
      <w:r w:rsidRPr="0068483C">
        <w:rPr>
          <w:rFonts w:asciiTheme="majorHAnsi" w:eastAsiaTheme="majorEastAsia" w:hAnsiTheme="majorHAnsi" w:cstheme="majorBidi"/>
          <w:kern w:val="28"/>
          <w:sz w:val="56"/>
          <w:szCs w:val="56"/>
          <w:u w:val="single"/>
        </w:rPr>
        <w:t>Recovery of deleted photos from your system and emails from your email account</w:t>
      </w:r>
    </w:p>
    <w:p w14:paraId="14DE133C" w14:textId="251F5220" w:rsidR="0062034F" w:rsidRDefault="00D91A73" w:rsidP="000633C5">
      <w:pPr>
        <w:pStyle w:val="Author"/>
      </w:pPr>
      <w:r w:rsidRPr="0068483C">
        <w:rPr>
          <w:noProof/>
        </w:rPr>
        <w:drawing>
          <wp:anchor distT="0" distB="0" distL="114300" distR="114300" simplePos="0" relativeHeight="251658240" behindDoc="0" locked="0" layoutInCell="1" allowOverlap="1" wp14:anchorId="4B98980E" wp14:editId="277031AD">
            <wp:simplePos x="0" y="0"/>
            <wp:positionH relativeFrom="column">
              <wp:posOffset>546735</wp:posOffset>
            </wp:positionH>
            <wp:positionV relativeFrom="paragraph">
              <wp:posOffset>725170</wp:posOffset>
            </wp:positionV>
            <wp:extent cx="4806950" cy="4742857"/>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6950" cy="4742857"/>
                    </a:xfrm>
                    <a:prstGeom prst="rect">
                      <a:avLst/>
                    </a:prstGeom>
                  </pic:spPr>
                </pic:pic>
              </a:graphicData>
            </a:graphic>
            <wp14:sizeRelH relativeFrom="margin">
              <wp14:pctWidth>0</wp14:pctWidth>
            </wp14:sizeRelH>
            <wp14:sizeRelV relativeFrom="margin">
              <wp14:pctHeight>0</wp14:pctHeight>
            </wp14:sizeRelV>
          </wp:anchor>
        </w:drawing>
      </w:r>
      <w:r w:rsidR="000633C5">
        <w:t>Umang</w:t>
      </w:r>
      <w:r w:rsidR="00A82342">
        <w:t xml:space="preserve"> Verma</w:t>
      </w:r>
    </w:p>
    <w:p w14:paraId="63F7D19C" w14:textId="7329C960" w:rsidR="00D91A73" w:rsidRDefault="00D91A73"/>
    <w:p w14:paraId="3C01A487" w14:textId="77777777" w:rsidR="00D91A73" w:rsidRDefault="00D91A73"/>
    <w:p w14:paraId="0C4CB183" w14:textId="02DD35C7" w:rsidR="00D91A73" w:rsidRDefault="00D91A73"/>
    <w:p w14:paraId="1A69BFAB" w14:textId="663F44CE" w:rsidR="00D91A73" w:rsidRDefault="00D91A73"/>
    <w:p w14:paraId="77DC23B8" w14:textId="77777777" w:rsidR="00D91A73" w:rsidRDefault="00D91A73"/>
    <w:p w14:paraId="399DAA87" w14:textId="39DE961D" w:rsidR="00D91A73" w:rsidRDefault="00D91A73"/>
    <w:p w14:paraId="550AB538" w14:textId="77777777" w:rsidR="00D91A73" w:rsidRDefault="00D91A73"/>
    <w:p w14:paraId="2694AEC1" w14:textId="131A77D1" w:rsidR="0072623E" w:rsidRDefault="0072623E"/>
    <w:p w14:paraId="797347D1" w14:textId="56971449" w:rsidR="00D91A73" w:rsidRDefault="00D91A73"/>
    <w:p w14:paraId="7CF21BFE" w14:textId="6F28D98E" w:rsidR="00D91A73" w:rsidRDefault="00D91A73"/>
    <w:p w14:paraId="0D2F0736" w14:textId="60346860" w:rsidR="00D91A73" w:rsidRDefault="00D91A73"/>
    <w:p w14:paraId="559508D6" w14:textId="74CDD134" w:rsidR="00D91A73" w:rsidRDefault="00D91A73"/>
    <w:p w14:paraId="16DFA8F6" w14:textId="77777777" w:rsidR="00D91A73" w:rsidRDefault="00D91A73"/>
    <w:p w14:paraId="6707978C" w14:textId="4C2EE3AE" w:rsidR="00F4142F" w:rsidRPr="00F4142F" w:rsidRDefault="00F4142F" w:rsidP="00D91A73">
      <w:pPr>
        <w:pStyle w:val="Heading1"/>
        <w:numPr>
          <w:ilvl w:val="0"/>
          <w:numId w:val="17"/>
        </w:numPr>
        <w:ind w:left="811" w:hanging="357"/>
      </w:pPr>
      <w:r>
        <w:t>Introduction</w:t>
      </w:r>
    </w:p>
    <w:p w14:paraId="0EBDC931" w14:textId="25BA7757" w:rsidR="00F4142F" w:rsidRDefault="0068483C" w:rsidP="00A82342">
      <w:pPr>
        <w:ind w:left="851"/>
      </w:pPr>
      <w:r w:rsidRPr="0068483C">
        <w:t xml:space="preserve">This project aims to develop a user-friendly software/tool that can recover deleted photos from a system and emails from an email account. The focus is on creating a simple </w:t>
      </w:r>
      <w:r>
        <w:t>guide</w:t>
      </w:r>
      <w:r w:rsidRPr="0068483C">
        <w:t xml:space="preserve"> </w:t>
      </w:r>
      <w:r w:rsidRPr="0068483C">
        <w:lastRenderedPageBreak/>
        <w:t>for users, regardless of technical expertise, to minimize stress and maximize data retrieval efficiency.</w:t>
      </w:r>
      <w:r>
        <w:t xml:space="preserve"> </w:t>
      </w:r>
      <w:r w:rsidRPr="00F4142F">
        <w:t>Objective</w:t>
      </w:r>
      <w:r w:rsidR="00F4142F" w:rsidRPr="00F4142F">
        <w:t xml:space="preserve"> of the project</w:t>
      </w:r>
      <w:r>
        <w:t>.</w:t>
      </w:r>
    </w:p>
    <w:p w14:paraId="74A47FB1" w14:textId="0498A71D" w:rsidR="00A311C3" w:rsidRDefault="006F5F41" w:rsidP="00A311C3">
      <w:pPr>
        <w:pStyle w:val="Heading1"/>
        <w:numPr>
          <w:ilvl w:val="1"/>
          <w:numId w:val="17"/>
        </w:numPr>
        <w:ind w:left="1440"/>
      </w:pPr>
      <w:r w:rsidRPr="006F5F41">
        <w:t>Description of the project</w:t>
      </w:r>
    </w:p>
    <w:p w14:paraId="0F1BD8A8" w14:textId="1768F5BE" w:rsidR="0068483C" w:rsidRDefault="0068483C" w:rsidP="0068483C">
      <w:pPr>
        <w:pStyle w:val="ListParagraph"/>
        <w:ind w:left="2155"/>
      </w:pPr>
      <w:r w:rsidRPr="005B0BCB">
        <w:t>The main goal of this project is to create a software or tool</w:t>
      </w:r>
      <w:r>
        <w:t xml:space="preserve"> guide</w:t>
      </w:r>
      <w:r w:rsidRPr="005B0BCB">
        <w:t xml:space="preserve"> capable of recovering deleted photos from a system and emails from an email account. The focus is on developing a solution that can effectively retrieve lost data, using </w:t>
      </w:r>
      <w:proofErr w:type="gramStart"/>
      <w:r w:rsidRPr="005B0BCB">
        <w:t>techniques</w:t>
      </w:r>
      <w:proofErr w:type="gramEnd"/>
    </w:p>
    <w:p w14:paraId="4E7239DA" w14:textId="10514C33" w:rsidR="0047282B" w:rsidRDefault="0047282B" w:rsidP="0047282B">
      <w:pPr>
        <w:pStyle w:val="Heading1"/>
        <w:numPr>
          <w:ilvl w:val="1"/>
          <w:numId w:val="17"/>
        </w:numPr>
        <w:ind w:left="1440"/>
      </w:pPr>
      <w:r w:rsidRPr="0047282B">
        <w:t>Scope of the project</w:t>
      </w:r>
    </w:p>
    <w:p w14:paraId="1E66DF80" w14:textId="4295941A" w:rsidR="003067FE" w:rsidRDefault="0068483C" w:rsidP="003067FE">
      <w:pPr>
        <w:ind w:left="2160"/>
      </w:pPr>
      <w:r w:rsidRPr="0068483C">
        <w:t>The project will prioritize the recovery of data from Windows, Mac, and Linux operating systems, and commonly used email services such as Gmail, Outlook, and Yahoo. To ensure that the software/tool is efficient and effective, it will undergo development processes that consider various scenarios, including accidental deletion, formatting, and data corruption. The final product will be subjected to rigorous testing and quality assurance to ensure optimal performance and user satisfaction.</w:t>
      </w:r>
    </w:p>
    <w:p w14:paraId="7F5F8F58" w14:textId="100B2460" w:rsidR="003D3CA3" w:rsidRDefault="003D3CA3" w:rsidP="003067FE">
      <w:pPr>
        <w:ind w:left="2160"/>
      </w:pPr>
    </w:p>
    <w:p w14:paraId="0A2EB899" w14:textId="54D441BC" w:rsidR="003D3CA3" w:rsidRDefault="003D3CA3" w:rsidP="003D3CA3">
      <w:pPr>
        <w:pStyle w:val="Heading1"/>
        <w:numPr>
          <w:ilvl w:val="0"/>
          <w:numId w:val="17"/>
        </w:numPr>
        <w:ind w:left="811" w:hanging="357"/>
      </w:pPr>
      <w:r>
        <w:t>System Description</w:t>
      </w:r>
    </w:p>
    <w:p w14:paraId="6DEAAA1A" w14:textId="66895C05" w:rsidR="00E626D9" w:rsidRDefault="00690B37" w:rsidP="00690B37">
      <w:pPr>
        <w:pStyle w:val="ListParagraph"/>
        <w:numPr>
          <w:ilvl w:val="0"/>
          <w:numId w:val="18"/>
        </w:numPr>
      </w:pPr>
      <w:proofErr w:type="spellStart"/>
      <w:r w:rsidRPr="00690B37">
        <w:t>TestDisk</w:t>
      </w:r>
      <w:proofErr w:type="spellEnd"/>
      <w:r w:rsidRPr="00690B37">
        <w:t xml:space="preserve"> is an open-source and freely available data recovery software,</w:t>
      </w:r>
      <w:r w:rsidRPr="00690B37">
        <w:t xml:space="preserve"> </w:t>
      </w:r>
      <w:r w:rsidRPr="00690B37">
        <w:t>which aims to retrieve lost or damaged partitions and restore non-bootable disks to their bootable state. This software can be used on various operating systems, including Windows, macOS, and Linux.</w:t>
      </w:r>
    </w:p>
    <w:p w14:paraId="3E9C2606" w14:textId="3E8F6923" w:rsidR="00725E99" w:rsidRDefault="00725E99" w:rsidP="00690B37">
      <w:pPr>
        <w:pStyle w:val="ListParagraph"/>
        <w:numPr>
          <w:ilvl w:val="0"/>
          <w:numId w:val="18"/>
        </w:numPr>
      </w:pPr>
      <w:r>
        <w:t>We are using Gmail to recover our deleted image.</w:t>
      </w:r>
    </w:p>
    <w:p w14:paraId="6662D21C" w14:textId="77777777" w:rsidR="00690B37" w:rsidRPr="00E626D9" w:rsidRDefault="00690B37" w:rsidP="00E626D9">
      <w:pPr>
        <w:ind w:left="1008"/>
      </w:pPr>
    </w:p>
    <w:p w14:paraId="3EE43BBB" w14:textId="1EC14101" w:rsidR="00E626D9" w:rsidRDefault="00DC5406" w:rsidP="00E626D9">
      <w:pPr>
        <w:pStyle w:val="Heading1"/>
        <w:numPr>
          <w:ilvl w:val="1"/>
          <w:numId w:val="17"/>
        </w:numPr>
        <w:ind w:left="1440"/>
      </w:pPr>
      <w:r>
        <w:t xml:space="preserve">Target </w:t>
      </w:r>
      <w:r>
        <w:t>system description</w:t>
      </w:r>
    </w:p>
    <w:p w14:paraId="6F4FC3E5" w14:textId="6462FDA2" w:rsidR="006F5F41" w:rsidRDefault="00725E99" w:rsidP="006F5F41">
      <w:pPr>
        <w:ind w:left="2160"/>
      </w:pPr>
      <w:r w:rsidRPr="00725E99">
        <w:t>This is not an attack, so we don't have a specific target. However, we are using an 8GB flash drive loaded with files and a Gmail Drive account.</w:t>
      </w:r>
    </w:p>
    <w:p w14:paraId="450EA728" w14:textId="0EF310EB" w:rsidR="003F68E5" w:rsidRDefault="003F68E5" w:rsidP="003F68E5">
      <w:pPr>
        <w:pStyle w:val="Heading1"/>
        <w:numPr>
          <w:ilvl w:val="0"/>
          <w:numId w:val="17"/>
        </w:numPr>
        <w:ind w:left="811" w:hanging="357"/>
      </w:pPr>
      <w:r>
        <w:lastRenderedPageBreak/>
        <w:t>Analysis Report</w:t>
      </w:r>
    </w:p>
    <w:p w14:paraId="44A91C93" w14:textId="77777777" w:rsidR="003F68E5" w:rsidRDefault="003F68E5" w:rsidP="003F68E5"/>
    <w:p w14:paraId="6AD0C610" w14:textId="77777777" w:rsidR="00725E99" w:rsidRDefault="00725E99" w:rsidP="00725E99"/>
    <w:p w14:paraId="03215CEF" w14:textId="31F6E1C4" w:rsidR="00725E99" w:rsidRDefault="00725E99" w:rsidP="006F5F41">
      <w:pPr>
        <w:ind w:left="2160"/>
      </w:pPr>
    </w:p>
    <w:p w14:paraId="673FE4BC" w14:textId="77777777" w:rsidR="00725E99" w:rsidRPr="006F5F41" w:rsidRDefault="00725E99" w:rsidP="006F5F41">
      <w:pPr>
        <w:ind w:left="2160"/>
      </w:pPr>
    </w:p>
    <w:sectPr w:rsidR="00725E99" w:rsidRPr="006F5F41">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2865" w14:textId="77777777" w:rsidR="00FA719D" w:rsidRDefault="00FA719D">
      <w:pPr>
        <w:spacing w:after="0" w:line="240" w:lineRule="auto"/>
      </w:pPr>
      <w:r>
        <w:separator/>
      </w:r>
    </w:p>
    <w:p w14:paraId="34A57F83" w14:textId="77777777" w:rsidR="00FA719D" w:rsidRDefault="00FA719D"/>
    <w:p w14:paraId="4C198FBE" w14:textId="77777777" w:rsidR="00FA719D" w:rsidRDefault="00FA719D"/>
  </w:endnote>
  <w:endnote w:type="continuationSeparator" w:id="0">
    <w:p w14:paraId="6C1214AB" w14:textId="77777777" w:rsidR="00FA719D" w:rsidRDefault="00FA719D">
      <w:pPr>
        <w:spacing w:after="0" w:line="240" w:lineRule="auto"/>
      </w:pPr>
      <w:r>
        <w:continuationSeparator/>
      </w:r>
    </w:p>
    <w:p w14:paraId="0CAFDC03" w14:textId="77777777" w:rsidR="00FA719D" w:rsidRDefault="00FA719D"/>
    <w:p w14:paraId="5198042E" w14:textId="77777777" w:rsidR="00FA719D" w:rsidRDefault="00FA71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46054A56" w14:textId="77777777" w:rsidR="0072623E" w:rsidRDefault="00933D2C">
        <w:pPr>
          <w:pStyle w:val="Footer"/>
        </w:pPr>
        <w:r>
          <w:fldChar w:fldCharType="begin"/>
        </w:r>
        <w:r>
          <w:instrText xml:space="preserve"> PAGE   \* MERGEFORMAT </w:instrText>
        </w:r>
        <w:r>
          <w:fldChar w:fldCharType="separate"/>
        </w:r>
        <w:r w:rsidR="0062034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BD0F9" w14:textId="77777777" w:rsidR="00FA719D" w:rsidRDefault="00FA719D">
      <w:pPr>
        <w:spacing w:after="0" w:line="240" w:lineRule="auto"/>
      </w:pPr>
      <w:r>
        <w:separator/>
      </w:r>
    </w:p>
    <w:p w14:paraId="2FBCBAE6" w14:textId="77777777" w:rsidR="00FA719D" w:rsidRDefault="00FA719D"/>
    <w:p w14:paraId="765AC63E" w14:textId="77777777" w:rsidR="00FA719D" w:rsidRDefault="00FA719D"/>
  </w:footnote>
  <w:footnote w:type="continuationSeparator" w:id="0">
    <w:p w14:paraId="6D6EC0C7" w14:textId="77777777" w:rsidR="00FA719D" w:rsidRDefault="00FA719D">
      <w:pPr>
        <w:spacing w:after="0" w:line="240" w:lineRule="auto"/>
      </w:pPr>
      <w:r>
        <w:continuationSeparator/>
      </w:r>
    </w:p>
    <w:p w14:paraId="4CE69591" w14:textId="77777777" w:rsidR="00FA719D" w:rsidRDefault="00FA719D"/>
    <w:p w14:paraId="4504BE82" w14:textId="77777777" w:rsidR="00FA719D" w:rsidRDefault="00FA71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F7C63"/>
    <w:multiLevelType w:val="hybridMultilevel"/>
    <w:tmpl w:val="5C92E6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A4700D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A45FD4"/>
    <w:multiLevelType w:val="hybridMultilevel"/>
    <w:tmpl w:val="202C78F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634146701">
    <w:abstractNumId w:val="9"/>
  </w:num>
  <w:num w:numId="2" w16cid:durableId="1583755770">
    <w:abstractNumId w:val="13"/>
  </w:num>
  <w:num w:numId="3" w16cid:durableId="1124158534">
    <w:abstractNumId w:val="16"/>
  </w:num>
  <w:num w:numId="4" w16cid:durableId="1653481134">
    <w:abstractNumId w:val="14"/>
  </w:num>
  <w:num w:numId="5" w16cid:durableId="838348938">
    <w:abstractNumId w:val="10"/>
  </w:num>
  <w:num w:numId="6" w16cid:durableId="970207849">
    <w:abstractNumId w:val="7"/>
  </w:num>
  <w:num w:numId="7" w16cid:durableId="344675926">
    <w:abstractNumId w:val="6"/>
  </w:num>
  <w:num w:numId="8" w16cid:durableId="380176641">
    <w:abstractNumId w:val="5"/>
  </w:num>
  <w:num w:numId="9" w16cid:durableId="1216890236">
    <w:abstractNumId w:val="4"/>
  </w:num>
  <w:num w:numId="10" w16cid:durableId="1903172872">
    <w:abstractNumId w:val="8"/>
  </w:num>
  <w:num w:numId="11" w16cid:durableId="102767072">
    <w:abstractNumId w:val="3"/>
  </w:num>
  <w:num w:numId="12" w16cid:durableId="24528242">
    <w:abstractNumId w:val="2"/>
  </w:num>
  <w:num w:numId="13" w16cid:durableId="894271314">
    <w:abstractNumId w:val="1"/>
  </w:num>
  <w:num w:numId="14" w16cid:durableId="361320106">
    <w:abstractNumId w:val="0"/>
  </w:num>
  <w:num w:numId="15" w16cid:durableId="1786734761">
    <w:abstractNumId w:val="15"/>
  </w:num>
  <w:num w:numId="16" w16cid:durableId="2093312036">
    <w:abstractNumId w:val="17"/>
  </w:num>
  <w:num w:numId="17" w16cid:durableId="1960448589">
    <w:abstractNumId w:val="12"/>
  </w:num>
  <w:num w:numId="18" w16cid:durableId="514613248">
    <w:abstractNumId w:val="11"/>
  </w:num>
  <w:num w:numId="19" w16cid:durableId="18117455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2F"/>
    <w:rsid w:val="000633C5"/>
    <w:rsid w:val="000F2B25"/>
    <w:rsid w:val="000F6525"/>
    <w:rsid w:val="001278E9"/>
    <w:rsid w:val="00140F55"/>
    <w:rsid w:val="00260CE3"/>
    <w:rsid w:val="002B021D"/>
    <w:rsid w:val="003067FE"/>
    <w:rsid w:val="00306B29"/>
    <w:rsid w:val="003B4842"/>
    <w:rsid w:val="003D3CA3"/>
    <w:rsid w:val="003F68E5"/>
    <w:rsid w:val="00415547"/>
    <w:rsid w:val="00442C7B"/>
    <w:rsid w:val="0047282B"/>
    <w:rsid w:val="004920F2"/>
    <w:rsid w:val="005B0BCB"/>
    <w:rsid w:val="005D1F20"/>
    <w:rsid w:val="0062034F"/>
    <w:rsid w:val="006438AC"/>
    <w:rsid w:val="0068483C"/>
    <w:rsid w:val="00690B37"/>
    <w:rsid w:val="006F5F41"/>
    <w:rsid w:val="00725E99"/>
    <w:rsid w:val="0072623E"/>
    <w:rsid w:val="0074173C"/>
    <w:rsid w:val="00846E07"/>
    <w:rsid w:val="00866F48"/>
    <w:rsid w:val="00883986"/>
    <w:rsid w:val="00933D2C"/>
    <w:rsid w:val="00953025"/>
    <w:rsid w:val="00A12B75"/>
    <w:rsid w:val="00A171EA"/>
    <w:rsid w:val="00A311C3"/>
    <w:rsid w:val="00A61D3A"/>
    <w:rsid w:val="00A82115"/>
    <w:rsid w:val="00A82342"/>
    <w:rsid w:val="00AF6189"/>
    <w:rsid w:val="00C6302C"/>
    <w:rsid w:val="00C81D7E"/>
    <w:rsid w:val="00C93CD2"/>
    <w:rsid w:val="00CB1455"/>
    <w:rsid w:val="00CB6AF7"/>
    <w:rsid w:val="00CC198A"/>
    <w:rsid w:val="00D53626"/>
    <w:rsid w:val="00D83A01"/>
    <w:rsid w:val="00D91A73"/>
    <w:rsid w:val="00DC5406"/>
    <w:rsid w:val="00DC5FE1"/>
    <w:rsid w:val="00DE7DDF"/>
    <w:rsid w:val="00DF6294"/>
    <w:rsid w:val="00E626D9"/>
    <w:rsid w:val="00E76FC0"/>
    <w:rsid w:val="00E8662C"/>
    <w:rsid w:val="00F4142F"/>
    <w:rsid w:val="00FA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960B24"/>
  <w15:chartTrackingRefBased/>
  <w15:docId w15:val="{72A49C2F-3D25-4DC2-9FE9-802CCE29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paragraph" w:styleId="ListParagraph">
    <w:name w:val="List Paragraph"/>
    <w:basedOn w:val="Normal"/>
    <w:uiPriority w:val="34"/>
    <w:unhideWhenUsed/>
    <w:qFormat/>
    <w:rsid w:val="00684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686578">
      <w:bodyDiv w:val="1"/>
      <w:marLeft w:val="0"/>
      <w:marRight w:val="0"/>
      <w:marTop w:val="0"/>
      <w:marBottom w:val="0"/>
      <w:divBdr>
        <w:top w:val="none" w:sz="0" w:space="0" w:color="auto"/>
        <w:left w:val="none" w:sz="0" w:space="0" w:color="auto"/>
        <w:bottom w:val="none" w:sz="0" w:space="0" w:color="auto"/>
        <w:right w:val="none" w:sz="0" w:space="0" w:color="auto"/>
      </w:divBdr>
      <w:divsChild>
        <w:div w:id="860317055">
          <w:marLeft w:val="0"/>
          <w:marRight w:val="0"/>
          <w:marTop w:val="0"/>
          <w:marBottom w:val="0"/>
          <w:divBdr>
            <w:top w:val="single" w:sz="2" w:space="0" w:color="auto"/>
            <w:left w:val="single" w:sz="2" w:space="0" w:color="auto"/>
            <w:bottom w:val="single" w:sz="6" w:space="0" w:color="auto"/>
            <w:right w:val="single" w:sz="2" w:space="0" w:color="auto"/>
          </w:divBdr>
          <w:divsChild>
            <w:div w:id="183094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465390293">
                  <w:marLeft w:val="0"/>
                  <w:marRight w:val="0"/>
                  <w:marTop w:val="0"/>
                  <w:marBottom w:val="0"/>
                  <w:divBdr>
                    <w:top w:val="single" w:sz="2" w:space="0" w:color="D9D9E3"/>
                    <w:left w:val="single" w:sz="2" w:space="0" w:color="D9D9E3"/>
                    <w:bottom w:val="single" w:sz="2" w:space="0" w:color="D9D9E3"/>
                    <w:right w:val="single" w:sz="2" w:space="0" w:color="D9D9E3"/>
                  </w:divBdr>
                  <w:divsChild>
                    <w:div w:id="789320382">
                      <w:marLeft w:val="0"/>
                      <w:marRight w:val="0"/>
                      <w:marTop w:val="0"/>
                      <w:marBottom w:val="0"/>
                      <w:divBdr>
                        <w:top w:val="single" w:sz="2" w:space="0" w:color="D9D9E3"/>
                        <w:left w:val="single" w:sz="2" w:space="0" w:color="D9D9E3"/>
                        <w:bottom w:val="single" w:sz="2" w:space="0" w:color="D9D9E3"/>
                        <w:right w:val="single" w:sz="2" w:space="0" w:color="D9D9E3"/>
                      </w:divBdr>
                      <w:divsChild>
                        <w:div w:id="602105718">
                          <w:marLeft w:val="0"/>
                          <w:marRight w:val="0"/>
                          <w:marTop w:val="0"/>
                          <w:marBottom w:val="0"/>
                          <w:divBdr>
                            <w:top w:val="single" w:sz="2" w:space="0" w:color="D9D9E3"/>
                            <w:left w:val="single" w:sz="2" w:space="0" w:color="D9D9E3"/>
                            <w:bottom w:val="single" w:sz="2" w:space="0" w:color="D9D9E3"/>
                            <w:right w:val="single" w:sz="2" w:space="0" w:color="D9D9E3"/>
                          </w:divBdr>
                          <w:divsChild>
                            <w:div w:id="1465389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465</TotalTime>
  <Pages>3</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Bhavya Sharma</cp:lastModifiedBy>
  <cp:revision>4</cp:revision>
  <dcterms:created xsi:type="dcterms:W3CDTF">2023-04-05T19:21:00Z</dcterms:created>
  <dcterms:modified xsi:type="dcterms:W3CDTF">2023-04-08T16:19:00Z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